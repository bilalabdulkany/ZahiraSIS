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00" w:rsidRPr="009D0DE9" w:rsidRDefault="00FA23FD" w:rsidP="0064538C">
      <w:pPr>
        <w:tabs>
          <w:tab w:val="left" w:pos="1530"/>
        </w:tabs>
        <w:jc w:val="right"/>
        <w:rPr>
          <w:rFonts w:ascii="Comic Sans MS" w:hAnsi="Comic Sans MS"/>
        </w:rPr>
      </w:pPr>
      <w:r w:rsidRPr="00E7201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181610</wp:posOffset>
                </wp:positionV>
                <wp:extent cx="5985510" cy="518160"/>
                <wp:effectExtent l="0" t="381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794" w:rsidRPr="00F11794" w:rsidRDefault="00F11794" w:rsidP="00F11794">
                            <w:pPr>
                              <w:rPr>
                                <w:rFonts w:ascii="Bookman Old Style" w:hAnsi="Bookman Old Style"/>
                                <w:b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F11794">
                              <w:rPr>
                                <w:rFonts w:ascii="Bookman Old Style" w:hAnsi="Bookman Old Style"/>
                                <w:b/>
                                <w:sz w:val="60"/>
                                <w:szCs w:val="60"/>
                              </w:rPr>
                              <w:t>Zahira</w:t>
                            </w:r>
                            <w:proofErr w:type="spellEnd"/>
                            <w:r w:rsidRPr="00F11794">
                              <w:rPr>
                                <w:rFonts w:ascii="Bookman Old Style" w:hAnsi="Bookman Old Style"/>
                                <w:b/>
                                <w:sz w:val="60"/>
                                <w:szCs w:val="60"/>
                              </w:rPr>
                              <w:t xml:space="preserve"> College</w:t>
                            </w:r>
                          </w:p>
                          <w:p w:rsidR="00F11794" w:rsidRPr="00975231" w:rsidRDefault="00F11794" w:rsidP="00BC2D7F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90"/>
                                <w:szCs w:val="4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90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3.45pt;margin-top:14.3pt;width:471.3pt;height:40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" filled="f" stroked="f">
                <v:textbox>
                  <w:txbxContent>
                    <w:p w:rsidR="00F11794" w:rsidRPr="00F11794" w:rsidRDefault="00F11794" w:rsidP="00F11794">
                      <w:pPr>
                        <w:rPr>
                          <w:rFonts w:ascii="Bookman Old Style" w:hAnsi="Bookman Old Style"/>
                          <w:b/>
                          <w:sz w:val="60"/>
                          <w:szCs w:val="60"/>
                        </w:rPr>
                      </w:pPr>
                      <w:r w:rsidRPr="00F11794">
                        <w:rPr>
                          <w:rFonts w:ascii="Bookman Old Style" w:hAnsi="Bookman Old Style"/>
                          <w:b/>
                          <w:sz w:val="60"/>
                          <w:szCs w:val="60"/>
                        </w:rPr>
                        <w:t>Zahira College</w:t>
                      </w:r>
                    </w:p>
                    <w:p w:rsidR="00F11794" w:rsidRPr="00975231" w:rsidRDefault="00F11794" w:rsidP="00BC2D7F">
                      <w:pPr>
                        <w:jc w:val="center"/>
                        <w:rPr>
                          <w:rFonts w:ascii="Bookman Old Style" w:hAnsi="Bookman Old Style"/>
                          <w:b/>
                          <w:sz w:val="90"/>
                          <w:szCs w:val="4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90"/>
                          <w:szCs w:val="4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117475</wp:posOffset>
            </wp:positionV>
            <wp:extent cx="850900" cy="835660"/>
            <wp:effectExtent l="0" t="0" r="0" b="0"/>
            <wp:wrapNone/>
            <wp:docPr id="41" name="Picture 35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ew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BFF" w:rsidRDefault="00E20BFF" w:rsidP="00AD5C00">
      <w:pPr>
        <w:jc w:val="right"/>
      </w:pPr>
    </w:p>
    <w:p w:rsidR="00E20BFF" w:rsidRDefault="00E20BFF" w:rsidP="00E20BFF"/>
    <w:p w:rsidR="000C2A5A" w:rsidRDefault="000C2A5A" w:rsidP="00E20BFF"/>
    <w:p w:rsidR="00DB6D6D" w:rsidRPr="00F11794" w:rsidRDefault="00F11794" w:rsidP="008327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60"/>
        </w:tabs>
        <w:rPr>
          <w:rFonts w:ascii="Arial" w:hAnsi="Arial" w:cs="Arial"/>
          <w:b/>
          <w:lang w:val="pt-BR"/>
        </w:rPr>
      </w:pPr>
      <w:r w:rsidRPr="00F11794">
        <w:rPr>
          <w:rFonts w:ascii="Arial" w:hAnsi="Arial" w:cs="Arial"/>
          <w:b/>
          <w:sz w:val="20"/>
          <w:szCs w:val="20"/>
          <w:lang w:val="pt-BR"/>
        </w:rPr>
        <w:tab/>
      </w:r>
      <w:r w:rsidR="005F3660" w:rsidRPr="00F11794">
        <w:rPr>
          <w:rFonts w:ascii="Arial" w:hAnsi="Arial" w:cs="Arial"/>
          <w:b/>
          <w:sz w:val="20"/>
          <w:szCs w:val="20"/>
          <w:lang w:val="pt-BR"/>
        </w:rPr>
        <w:tab/>
      </w:r>
      <w:r w:rsidR="009940B9" w:rsidRPr="00F11794">
        <w:rPr>
          <w:rFonts w:ascii="Arial" w:hAnsi="Arial" w:cs="Arial"/>
          <w:b/>
          <w:lang w:val="pt-BR"/>
        </w:rPr>
        <w:t>P.O. Box 861</w:t>
      </w:r>
      <w:r w:rsidR="008E3A57" w:rsidRPr="00F11794">
        <w:rPr>
          <w:rFonts w:ascii="Arial" w:hAnsi="Arial" w:cs="Arial"/>
          <w:b/>
          <w:lang w:val="pt-BR"/>
        </w:rPr>
        <w:t xml:space="preserve"> -  </w:t>
      </w:r>
      <w:r w:rsidR="005F3660" w:rsidRPr="00F11794">
        <w:rPr>
          <w:rFonts w:ascii="Arial" w:hAnsi="Arial" w:cs="Arial"/>
          <w:b/>
          <w:lang w:val="pt-BR"/>
        </w:rPr>
        <w:t>Co</w:t>
      </w:r>
      <w:r w:rsidR="009940B9" w:rsidRPr="00F11794">
        <w:rPr>
          <w:rFonts w:ascii="Arial" w:hAnsi="Arial" w:cs="Arial"/>
          <w:b/>
          <w:lang w:val="pt-BR"/>
        </w:rPr>
        <w:t>lombo</w:t>
      </w:r>
      <w:r w:rsidR="0083278D">
        <w:rPr>
          <w:rFonts w:ascii="Arial" w:hAnsi="Arial" w:cs="Arial"/>
          <w:b/>
          <w:lang w:val="pt-BR"/>
        </w:rPr>
        <w:tab/>
      </w:r>
      <w:r w:rsidR="0083278D">
        <w:rPr>
          <w:rFonts w:ascii="Arial" w:hAnsi="Arial" w:cs="Arial"/>
          <w:b/>
          <w:lang w:val="pt-BR"/>
        </w:rPr>
        <w:tab/>
      </w:r>
    </w:p>
    <w:p w:rsidR="00F11794" w:rsidRPr="00F11794" w:rsidRDefault="002E38EA" w:rsidP="00DB6D6D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ab/>
        <w:t>FACILITY</w:t>
      </w:r>
      <w:r w:rsidR="00F11794" w:rsidRPr="00F11794">
        <w:rPr>
          <w:rFonts w:ascii="Arial" w:hAnsi="Arial" w:cs="Arial"/>
          <w:b/>
          <w:lang w:val="pt-BR"/>
        </w:rPr>
        <w:t xml:space="preserve"> FEES INVOICE</w:t>
      </w:r>
    </w:p>
    <w:p w:rsidR="00DB6D6D" w:rsidRPr="00DB6D6D" w:rsidRDefault="00FA23FD" w:rsidP="00B84CDA">
      <w:pPr>
        <w:spacing w:line="120" w:lineRule="auto"/>
      </w:pPr>
      <w:r w:rsidRPr="00E7201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51435</wp:posOffset>
                </wp:positionV>
                <wp:extent cx="6688455" cy="4343400"/>
                <wp:effectExtent l="0" t="0" r="17145" b="19050"/>
                <wp:wrapNone/>
                <wp:docPr id="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845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371D5" id="Rectangle 39" o:spid="_x0000_s1026" style="position:absolute;margin-left:4.5pt;margin-top:4.05pt;width:526.65pt;height:34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"/>
            </w:pict>
          </mc:Fallback>
        </mc:AlternateContent>
      </w:r>
    </w:p>
    <w:p w:rsidR="00A35A21" w:rsidRPr="007116AA" w:rsidRDefault="00FF0EE4" w:rsidP="007116AA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noProof/>
          <w:color w:val="008000"/>
        </w:rPr>
        <w:t>CurrentDate</w:t>
      </w:r>
    </w:p>
    <w:p w:rsidR="00816F13" w:rsidRDefault="00A35A21" w:rsidP="00A35A21">
      <w:pPr>
        <w:rPr>
          <w:rFonts w:ascii="Arial" w:hAnsi="Arial" w:cs="Arial"/>
          <w:sz w:val="22"/>
          <w:szCs w:val="22"/>
        </w:rPr>
      </w:pPr>
      <w:proofErr w:type="spellStart"/>
      <w:r w:rsidRPr="00AD5C00">
        <w:rPr>
          <w:rFonts w:ascii="Arial" w:hAnsi="Arial" w:cs="Arial"/>
          <w:sz w:val="22"/>
          <w:szCs w:val="22"/>
        </w:rPr>
        <w:t>Mr</w:t>
      </w:r>
      <w:proofErr w:type="spellEnd"/>
      <w:r w:rsidRPr="00AD5C00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AD5C00">
        <w:rPr>
          <w:rFonts w:ascii="Arial" w:hAnsi="Arial" w:cs="Arial"/>
          <w:sz w:val="22"/>
          <w:szCs w:val="22"/>
        </w:rPr>
        <w:t>Mrs</w:t>
      </w:r>
      <w:proofErr w:type="spellEnd"/>
      <w:r w:rsidRPr="00AD5C00">
        <w:rPr>
          <w:rFonts w:ascii="Arial" w:hAnsi="Arial" w:cs="Arial"/>
          <w:sz w:val="22"/>
          <w:szCs w:val="22"/>
        </w:rPr>
        <w:t xml:space="preserve"> </w:t>
      </w:r>
      <w:r w:rsidR="00E7201F" w:rsidRPr="008C2ED5">
        <w:rPr>
          <w:color w:val="008000"/>
        </w:rPr>
        <w:fldChar w:fldCharType="begin">
          <w:ffData>
            <w:name w:val=""/>
            <w:enabled/>
            <w:calcOnExit w:val="0"/>
            <w:helpText w:type="text" w:val="RTRIM(fTmpReport.PrntName)"/>
            <w:textInput>
              <w:default w:val="Parent's Name"/>
            </w:textInput>
          </w:ffData>
        </w:fldChar>
      </w:r>
      <w:r w:rsidR="00041533" w:rsidRPr="008C2ED5">
        <w:rPr>
          <w:color w:val="008000"/>
        </w:rPr>
        <w:instrText xml:space="preserve"> FORMTEXT </w:instrText>
      </w:r>
      <w:r w:rsidR="00E7201F" w:rsidRPr="008C2ED5">
        <w:rPr>
          <w:color w:val="008000"/>
        </w:rPr>
      </w:r>
      <w:r w:rsidR="00E7201F" w:rsidRPr="008C2ED5">
        <w:rPr>
          <w:color w:val="008000"/>
        </w:rPr>
        <w:fldChar w:fldCharType="separate"/>
      </w:r>
      <w:r w:rsidR="00041533" w:rsidRPr="008C2ED5">
        <w:rPr>
          <w:noProof/>
          <w:color w:val="008000"/>
        </w:rPr>
        <w:t>Parent's Name</w:t>
      </w:r>
      <w:r w:rsidR="00E7201F" w:rsidRPr="008C2ED5">
        <w:rPr>
          <w:color w:val="008000"/>
        </w:rPr>
        <w:fldChar w:fldCharType="end"/>
      </w:r>
      <w:r w:rsidRPr="00AD5C00">
        <w:rPr>
          <w:rFonts w:ascii="Arial" w:hAnsi="Arial" w:cs="Arial"/>
          <w:sz w:val="22"/>
          <w:szCs w:val="22"/>
        </w:rPr>
        <w:t>,</w:t>
      </w:r>
    </w:p>
    <w:p w:rsidR="00A35A21" w:rsidRPr="007116AA" w:rsidRDefault="00E7201F" w:rsidP="00A35A21">
      <w:pPr>
        <w:rPr>
          <w:rFonts w:ascii="Arial" w:hAnsi="Arial" w:cs="Arial"/>
          <w:sz w:val="22"/>
          <w:szCs w:val="22"/>
        </w:rPr>
      </w:pPr>
      <w:r w:rsidRPr="008C2ED5">
        <w:rPr>
          <w:color w:val="008000"/>
        </w:rPr>
        <w:fldChar w:fldCharType="begin">
          <w:ffData>
            <w:name w:val=""/>
            <w:enabled/>
            <w:calcOnExit w:val="0"/>
            <w:helpText w:type="text" w:val="RTRIM(fTmpReport.Address)"/>
            <w:textInput>
              <w:default w:val="Student Address"/>
            </w:textInput>
          </w:ffData>
        </w:fldChar>
      </w:r>
      <w:r w:rsidR="00041533" w:rsidRPr="008C2ED5">
        <w:rPr>
          <w:color w:val="008000"/>
        </w:rPr>
        <w:instrText xml:space="preserve"> FORMTEXT </w:instrText>
      </w:r>
      <w:r w:rsidRPr="008C2ED5">
        <w:rPr>
          <w:color w:val="008000"/>
        </w:rPr>
      </w:r>
      <w:r w:rsidRPr="008C2ED5">
        <w:rPr>
          <w:color w:val="008000"/>
        </w:rPr>
        <w:fldChar w:fldCharType="separate"/>
      </w:r>
      <w:r w:rsidR="00041533" w:rsidRPr="008C2ED5">
        <w:rPr>
          <w:noProof/>
          <w:color w:val="008000"/>
        </w:rPr>
        <w:t>Student Address</w:t>
      </w:r>
      <w:r w:rsidRPr="008C2ED5">
        <w:rPr>
          <w:color w:val="008000"/>
        </w:rPr>
        <w:fldChar w:fldCharType="end"/>
      </w:r>
      <w:r w:rsidR="00041533">
        <w:rPr>
          <w:rFonts w:ascii="Arial" w:hAnsi="Arial" w:cs="Arial"/>
          <w:sz w:val="22"/>
          <w:szCs w:val="22"/>
        </w:rPr>
        <w:t>.</w:t>
      </w:r>
    </w:p>
    <w:p w:rsidR="00F11794" w:rsidRDefault="00F11794" w:rsidP="001555BE">
      <w:pPr>
        <w:spacing w:line="120" w:lineRule="auto"/>
        <w:ind w:left="0"/>
        <w:jc w:val="center"/>
        <w:rPr>
          <w:rFonts w:ascii="Arial" w:hAnsi="Arial" w:cs="Arial"/>
          <w:sz w:val="40"/>
          <w:szCs w:val="40"/>
        </w:rPr>
      </w:pPr>
    </w:p>
    <w:p w:rsidR="00F11794" w:rsidRDefault="00F11794" w:rsidP="00F11794">
      <w:pPr>
        <w:ind w:left="0"/>
        <w:jc w:val="lef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="000B01A2" w:rsidRPr="007116AA">
        <w:rPr>
          <w:rFonts w:ascii="Arial" w:hAnsi="Arial" w:cs="Arial"/>
          <w:b/>
          <w:sz w:val="22"/>
          <w:szCs w:val="22"/>
        </w:rPr>
        <w:t>Name of Student</w:t>
      </w:r>
      <w:r w:rsidR="000B01A2" w:rsidRPr="007116AA">
        <w:rPr>
          <w:rFonts w:ascii="Arial" w:hAnsi="Arial" w:cs="Arial"/>
          <w:b/>
          <w:sz w:val="22"/>
          <w:szCs w:val="22"/>
        </w:rPr>
        <w:tab/>
        <w:t>:</w:t>
      </w:r>
      <w:r w:rsidR="000B01A2" w:rsidRPr="007116AA">
        <w:rPr>
          <w:rFonts w:ascii="Arial" w:hAnsi="Arial" w:cs="Arial"/>
          <w:b/>
          <w:sz w:val="22"/>
          <w:szCs w:val="22"/>
        </w:rPr>
        <w:tab/>
        <w:t>Master</w:t>
      </w:r>
      <w:r w:rsidR="000B01A2">
        <w:rPr>
          <w:rFonts w:ascii="Arial" w:hAnsi="Arial" w:cs="Arial"/>
          <w:b/>
          <w:sz w:val="22"/>
          <w:szCs w:val="22"/>
        </w:rPr>
        <w:tab/>
        <w:t xml:space="preserve">  </w:t>
      </w:r>
      <w:r w:rsidR="00E7201F" w:rsidRPr="00BC32E8">
        <w:rPr>
          <w:color w:val="008000"/>
        </w:rPr>
        <w:fldChar w:fldCharType="begin">
          <w:ffData>
            <w:name w:val=""/>
            <w:enabled/>
            <w:calcOnExit w:val="0"/>
            <w:helpText w:type="text" w:val="RTRIM(fTmpReport.StuName)"/>
            <w:textInput>
              <w:default w:val="Student Name"/>
            </w:textInput>
          </w:ffData>
        </w:fldChar>
      </w:r>
      <w:r w:rsidR="000B01A2" w:rsidRPr="00BC32E8">
        <w:rPr>
          <w:color w:val="008000"/>
        </w:rPr>
        <w:instrText xml:space="preserve"> FORMTEXT </w:instrText>
      </w:r>
      <w:r w:rsidR="00E7201F" w:rsidRPr="00BC32E8">
        <w:rPr>
          <w:color w:val="008000"/>
        </w:rPr>
      </w:r>
      <w:r w:rsidR="00E7201F" w:rsidRPr="00BC32E8">
        <w:rPr>
          <w:color w:val="008000"/>
        </w:rPr>
        <w:fldChar w:fldCharType="separate"/>
      </w:r>
      <w:r w:rsidR="000B01A2" w:rsidRPr="00BC32E8">
        <w:rPr>
          <w:noProof/>
          <w:color w:val="008000"/>
        </w:rPr>
        <w:t>Student Name</w:t>
      </w:r>
      <w:r w:rsidR="00E7201F" w:rsidRPr="00BC32E8">
        <w:rPr>
          <w:color w:val="008000"/>
        </w:rPr>
        <w:fldChar w:fldCharType="end"/>
      </w:r>
    </w:p>
    <w:p w:rsidR="000B01A2" w:rsidRPr="00F11794" w:rsidRDefault="00F11794" w:rsidP="00F11794">
      <w:pPr>
        <w:ind w:left="0"/>
        <w:jc w:val="lef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="000B01A2" w:rsidRPr="007116AA">
        <w:rPr>
          <w:rFonts w:ascii="Arial" w:hAnsi="Arial" w:cs="Arial"/>
          <w:b/>
          <w:sz w:val="22"/>
          <w:szCs w:val="22"/>
        </w:rPr>
        <w:t>Admission Number</w:t>
      </w:r>
      <w:r w:rsidR="000B01A2" w:rsidRPr="007116AA">
        <w:rPr>
          <w:rFonts w:ascii="Arial" w:hAnsi="Arial" w:cs="Arial"/>
          <w:b/>
          <w:sz w:val="22"/>
          <w:szCs w:val="22"/>
        </w:rPr>
        <w:tab/>
        <w:t>:</w:t>
      </w:r>
      <w:r w:rsidR="000B01A2" w:rsidRPr="007116AA">
        <w:rPr>
          <w:rFonts w:ascii="Arial" w:hAnsi="Arial" w:cs="Arial"/>
          <w:b/>
          <w:sz w:val="22"/>
          <w:szCs w:val="22"/>
        </w:rPr>
        <w:tab/>
      </w:r>
      <w:r w:rsidR="00E7201F" w:rsidRPr="00BC32E8">
        <w:rPr>
          <w:color w:val="008000"/>
        </w:rPr>
        <w:fldChar w:fldCharType="begin">
          <w:ffData>
            <w:name w:val=""/>
            <w:enabled/>
            <w:calcOnExit w:val="0"/>
            <w:helpText w:type="text" w:val="RTRIM(fTmpReport.AdmNo)"/>
            <w:textInput>
              <w:default w:val="Admission No."/>
            </w:textInput>
          </w:ffData>
        </w:fldChar>
      </w:r>
      <w:r w:rsidR="000B01A2" w:rsidRPr="00BC32E8">
        <w:rPr>
          <w:color w:val="008000"/>
        </w:rPr>
        <w:instrText xml:space="preserve"> FORMTEXT </w:instrText>
      </w:r>
      <w:r w:rsidR="00E7201F" w:rsidRPr="00BC32E8">
        <w:rPr>
          <w:color w:val="008000"/>
        </w:rPr>
      </w:r>
      <w:r w:rsidR="00E7201F" w:rsidRPr="00BC32E8">
        <w:rPr>
          <w:color w:val="008000"/>
        </w:rPr>
        <w:fldChar w:fldCharType="separate"/>
      </w:r>
      <w:r w:rsidR="000B01A2" w:rsidRPr="00BC32E8">
        <w:rPr>
          <w:noProof/>
          <w:color w:val="008000"/>
        </w:rPr>
        <w:t>Admission No.</w:t>
      </w:r>
      <w:r w:rsidR="00E7201F" w:rsidRPr="00BC32E8">
        <w:rPr>
          <w:color w:val="008000"/>
        </w:rPr>
        <w:fldChar w:fldCharType="end"/>
      </w:r>
      <w:r w:rsidR="000C4B7C">
        <w:rPr>
          <w:color w:val="008000"/>
        </w:rPr>
        <w:t xml:space="preserve">   </w:t>
      </w:r>
      <w:r w:rsidR="000B01A2" w:rsidRPr="007116AA">
        <w:rPr>
          <w:rFonts w:ascii="Arial" w:hAnsi="Arial" w:cs="Arial"/>
          <w:b/>
          <w:sz w:val="22"/>
          <w:szCs w:val="22"/>
        </w:rPr>
        <w:t>Class and Medium</w:t>
      </w:r>
      <w:r w:rsidR="000B01A2" w:rsidRPr="007116AA">
        <w:rPr>
          <w:rFonts w:ascii="Arial" w:hAnsi="Arial" w:cs="Arial"/>
          <w:b/>
          <w:sz w:val="22"/>
          <w:szCs w:val="22"/>
        </w:rPr>
        <w:tab/>
        <w:t>:</w:t>
      </w:r>
      <w:r w:rsidR="00E7201F">
        <w:rPr>
          <w:color w:val="008000"/>
        </w:rPr>
        <w:fldChar w:fldCharType="begin">
          <w:ffData>
            <w:name w:val=""/>
            <w:enabled/>
            <w:calcOnExit w:val="0"/>
            <w:helpText w:type="text" w:val="RTRIM(fTmpReport.ClassCode)"/>
            <w:textInput>
              <w:default w:val="Class Code"/>
            </w:textInput>
          </w:ffData>
        </w:fldChar>
      </w:r>
      <w:r w:rsidR="000B01A2">
        <w:rPr>
          <w:color w:val="008000"/>
        </w:rPr>
        <w:instrText xml:space="preserve"> FORMTEXT </w:instrText>
      </w:r>
      <w:r w:rsidR="00E7201F">
        <w:rPr>
          <w:color w:val="008000"/>
        </w:rPr>
      </w:r>
      <w:r w:rsidR="00E7201F">
        <w:rPr>
          <w:color w:val="008000"/>
        </w:rPr>
        <w:fldChar w:fldCharType="separate"/>
      </w:r>
      <w:r w:rsidR="000B01A2">
        <w:rPr>
          <w:noProof/>
          <w:color w:val="008000"/>
        </w:rPr>
        <w:t>Class Code</w:t>
      </w:r>
      <w:r w:rsidR="00E7201F">
        <w:rPr>
          <w:color w:val="008000"/>
        </w:rPr>
        <w:fldChar w:fldCharType="end"/>
      </w:r>
      <w:r w:rsidR="000B01A2">
        <w:rPr>
          <w:color w:val="008000"/>
        </w:rPr>
        <w:tab/>
      </w:r>
      <w:r w:rsidR="000B01A2" w:rsidRPr="007116AA">
        <w:rPr>
          <w:rFonts w:ascii="Arial" w:hAnsi="Arial" w:cs="Arial"/>
          <w:b/>
          <w:sz w:val="22"/>
          <w:szCs w:val="22"/>
        </w:rPr>
        <w:t xml:space="preserve">– </w:t>
      </w:r>
      <w:r w:rsidR="00E7201F">
        <w:rPr>
          <w:color w:val="008000"/>
        </w:rPr>
        <w:fldChar w:fldCharType="begin">
          <w:ffData>
            <w:name w:val=""/>
            <w:enabled/>
            <w:calcOnExit w:val="0"/>
            <w:helpText w:type="text" w:val="RTRIM(fTmpReport.MedName)"/>
            <w:textInput>
              <w:default w:val="Medium Name"/>
            </w:textInput>
          </w:ffData>
        </w:fldChar>
      </w:r>
      <w:r w:rsidR="000B01A2">
        <w:rPr>
          <w:color w:val="008000"/>
        </w:rPr>
        <w:instrText xml:space="preserve"> FORMTEXT </w:instrText>
      </w:r>
      <w:r w:rsidR="00E7201F">
        <w:rPr>
          <w:color w:val="008000"/>
        </w:rPr>
      </w:r>
      <w:r w:rsidR="00E7201F">
        <w:rPr>
          <w:color w:val="008000"/>
        </w:rPr>
        <w:fldChar w:fldCharType="separate"/>
      </w:r>
      <w:r w:rsidR="000B01A2">
        <w:rPr>
          <w:noProof/>
          <w:color w:val="008000"/>
        </w:rPr>
        <w:t>Medium Name</w:t>
      </w:r>
      <w:r w:rsidR="00E7201F">
        <w:rPr>
          <w:color w:val="008000"/>
        </w:rPr>
        <w:fldChar w:fldCharType="end"/>
      </w:r>
      <w:r w:rsidR="000B01A2" w:rsidRPr="007116AA">
        <w:rPr>
          <w:rFonts w:ascii="Arial" w:hAnsi="Arial" w:cs="Arial"/>
          <w:b/>
          <w:sz w:val="22"/>
          <w:szCs w:val="22"/>
        </w:rPr>
        <w:t xml:space="preserve">  </w:t>
      </w:r>
    </w:p>
    <w:p w:rsidR="00F11794" w:rsidRDefault="002C6E2B" w:rsidP="00F05390">
      <w:pPr>
        <w:ind w:left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--</w:t>
      </w:r>
      <w:r w:rsidR="00F11794">
        <w:rPr>
          <w:rFonts w:ascii="Arial" w:hAnsi="Arial" w:cs="Arial"/>
          <w:b/>
          <w:sz w:val="22"/>
          <w:szCs w:val="22"/>
        </w:rPr>
        <w:t>--------------------------------------------------------------------------------------------------------------------------------------------</w:t>
      </w:r>
    </w:p>
    <w:p w:rsidR="001E4F95" w:rsidRDefault="00F11794" w:rsidP="00EB4AE2">
      <w:pPr>
        <w:tabs>
          <w:tab w:val="left" w:leader="hyphen" w:pos="5760"/>
          <w:tab w:val="right" w:pos="7920"/>
        </w:tabs>
        <w:rPr>
          <w:rFonts w:ascii="Arial" w:hAnsi="Arial" w:cs="Arial"/>
          <w:b/>
          <w:sz w:val="22"/>
          <w:szCs w:val="22"/>
        </w:rPr>
      </w:pPr>
      <w:r w:rsidRPr="00F7301E">
        <w:rPr>
          <w:rFonts w:ascii="Arial" w:hAnsi="Arial" w:cs="Arial"/>
          <w:sz w:val="20"/>
          <w:szCs w:val="20"/>
        </w:rPr>
        <w:t>FACILIT</w:t>
      </w:r>
      <w:r w:rsidR="002E38EA" w:rsidRPr="00F7301E">
        <w:rPr>
          <w:rFonts w:ascii="Arial" w:hAnsi="Arial" w:cs="Arial"/>
          <w:sz w:val="20"/>
          <w:szCs w:val="20"/>
        </w:rPr>
        <w:t>Y</w:t>
      </w:r>
      <w:r w:rsidRPr="00F7301E">
        <w:rPr>
          <w:rFonts w:ascii="Arial" w:hAnsi="Arial" w:cs="Arial"/>
          <w:sz w:val="20"/>
          <w:szCs w:val="20"/>
        </w:rPr>
        <w:t xml:space="preserve"> FEES</w:t>
      </w:r>
      <w:r>
        <w:rPr>
          <w:rFonts w:ascii="Arial" w:hAnsi="Arial" w:cs="Arial"/>
          <w:sz w:val="22"/>
          <w:szCs w:val="22"/>
        </w:rPr>
        <w:t xml:space="preserve"> outstanding</w:t>
      </w:r>
      <w:r w:rsidR="00F673FD">
        <w:rPr>
          <w:rFonts w:ascii="Arial" w:hAnsi="Arial" w:cs="Arial"/>
          <w:sz w:val="22"/>
          <w:szCs w:val="22"/>
        </w:rPr>
        <w:t xml:space="preserve"> as at </w:t>
      </w:r>
      <w:r w:rsidR="00E7201F">
        <w:rPr>
          <w:color w:val="008000"/>
        </w:rPr>
        <w:fldChar w:fldCharType="begin">
          <w:ffData>
            <w:name w:val=""/>
            <w:enabled/>
            <w:calcOnExit w:val="0"/>
            <w:helpText w:type="text" w:val="DTOC(pdSelectedFrom)"/>
            <w:textInput>
              <w:default w:val="Arrears as at date as &quot;dd/mm/yyyy&quot;"/>
            </w:textInput>
          </w:ffData>
        </w:fldChar>
      </w:r>
      <w:r w:rsidR="00F7301E">
        <w:rPr>
          <w:color w:val="008000"/>
        </w:rPr>
        <w:instrText xml:space="preserve"> FORMTEXT </w:instrText>
      </w:r>
      <w:r w:rsidR="00E7201F">
        <w:rPr>
          <w:color w:val="008000"/>
        </w:rPr>
      </w:r>
      <w:r w:rsidR="00E7201F">
        <w:rPr>
          <w:color w:val="008000"/>
        </w:rPr>
        <w:fldChar w:fldCharType="separate"/>
      </w:r>
      <w:r w:rsidR="00F7301E">
        <w:rPr>
          <w:noProof/>
          <w:color w:val="008000"/>
        </w:rPr>
        <w:t>Arrears as at date as "dd/mm/yyyy"</w:t>
      </w:r>
      <w:r w:rsidR="00E7201F">
        <w:rPr>
          <w:color w:val="008000"/>
        </w:rPr>
        <w:fldChar w:fldCharType="end"/>
      </w:r>
      <w:r w:rsidR="00612012">
        <w:rPr>
          <w:color w:val="008000"/>
        </w:rPr>
        <w:tab/>
      </w:r>
      <w:proofErr w:type="spellStart"/>
      <w:r w:rsidRPr="00F11794">
        <w:rPr>
          <w:rFonts w:ascii="Arial" w:hAnsi="Arial" w:cs="Arial"/>
          <w:b/>
          <w:sz w:val="22"/>
          <w:szCs w:val="22"/>
        </w:rPr>
        <w:t>Rs</w:t>
      </w:r>
      <w:proofErr w:type="spellEnd"/>
      <w:r w:rsidR="00A84A16">
        <w:rPr>
          <w:rFonts w:ascii="Arial" w:hAnsi="Arial" w:cs="Arial"/>
          <w:b/>
          <w:sz w:val="22"/>
          <w:szCs w:val="22"/>
        </w:rPr>
        <w:tab/>
      </w:r>
      <w:r w:rsidR="00E7201F">
        <w:rPr>
          <w:color w:val="008000"/>
        </w:rPr>
        <w:fldChar w:fldCharType="begin">
          <w:ffData>
            <w:name w:val=""/>
            <w:enabled/>
            <w:calcOnExit w:val="0"/>
            <w:helpText w:type="text" w:val="LTRIM(TRANSFORM(fTmpReport.ArrsBnDate,_SCREEN.cFormatValue))"/>
            <w:textInput>
              <w:default w:val="Arrears amount"/>
            </w:textInput>
          </w:ffData>
        </w:fldChar>
      </w:r>
      <w:r w:rsidR="00D13404">
        <w:rPr>
          <w:color w:val="008000"/>
        </w:rPr>
        <w:instrText xml:space="preserve"> FORMTEXT </w:instrText>
      </w:r>
      <w:r w:rsidR="00E7201F">
        <w:rPr>
          <w:color w:val="008000"/>
        </w:rPr>
      </w:r>
      <w:r w:rsidR="00E7201F">
        <w:rPr>
          <w:color w:val="008000"/>
        </w:rPr>
        <w:fldChar w:fldCharType="separate"/>
      </w:r>
      <w:r w:rsidR="00D13404">
        <w:rPr>
          <w:noProof/>
          <w:color w:val="008000"/>
        </w:rPr>
        <w:t>Arrears amount</w:t>
      </w:r>
      <w:r w:rsidR="00E7201F">
        <w:rPr>
          <w:color w:val="008000"/>
        </w:rPr>
        <w:fldChar w:fldCharType="end"/>
      </w:r>
      <w:r>
        <w:rPr>
          <w:color w:val="008000"/>
        </w:rPr>
        <w:tab/>
      </w:r>
      <w:r w:rsidR="00436F29">
        <w:rPr>
          <w:color w:val="008000"/>
        </w:rPr>
        <w:t xml:space="preserve"> </w:t>
      </w:r>
    </w:p>
    <w:p w:rsidR="000B01A2" w:rsidRPr="00C86254" w:rsidRDefault="001E4F95" w:rsidP="00BD3253">
      <w:pPr>
        <w:tabs>
          <w:tab w:val="left" w:leader="hyphen" w:pos="5760"/>
          <w:tab w:val="right" w:pos="7920"/>
        </w:tabs>
      </w:pPr>
      <w:r>
        <w:rPr>
          <w:rFonts w:ascii="Arial" w:hAnsi="Arial" w:cs="Arial"/>
          <w:sz w:val="22"/>
          <w:szCs w:val="22"/>
        </w:rPr>
        <w:t xml:space="preserve">Add </w:t>
      </w:r>
      <w:r w:rsidRPr="00F7301E">
        <w:rPr>
          <w:rFonts w:ascii="Arial" w:hAnsi="Arial" w:cs="Arial"/>
          <w:sz w:val="20"/>
          <w:szCs w:val="20"/>
        </w:rPr>
        <w:t>: FEES</w:t>
      </w:r>
      <w:r w:rsidR="00F7301E">
        <w:rPr>
          <w:rFonts w:ascii="Arial" w:hAnsi="Arial" w:cs="Arial"/>
          <w:sz w:val="22"/>
          <w:szCs w:val="22"/>
        </w:rPr>
        <w:t xml:space="preserve"> from</w:t>
      </w:r>
      <w:r w:rsidR="002E38EA">
        <w:rPr>
          <w:rFonts w:ascii="Arial" w:hAnsi="Arial" w:cs="Arial"/>
          <w:sz w:val="22"/>
          <w:szCs w:val="22"/>
        </w:rPr>
        <w:t xml:space="preserve"> </w:t>
      </w:r>
      <w:r w:rsidR="00E7201F">
        <w:rPr>
          <w:color w:val="008000"/>
        </w:rPr>
        <w:fldChar w:fldCharType="begin">
          <w:ffData>
            <w:name w:val=""/>
            <w:enabled/>
            <w:calcOnExit w:val="0"/>
            <w:helpText w:type="text" w:val="STREXTRACT(DMY(pdSelectedFrom), &quot; &quot;, &quot;&quot;)"/>
            <w:textInput>
              <w:default w:val="Fees begin month as &quot;month yyyy&quot;"/>
            </w:textInput>
          </w:ffData>
        </w:fldChar>
      </w:r>
      <w:r w:rsidR="00F7301E">
        <w:rPr>
          <w:color w:val="008000"/>
        </w:rPr>
        <w:instrText xml:space="preserve"> FORMTEXT </w:instrText>
      </w:r>
      <w:r w:rsidR="00E7201F">
        <w:rPr>
          <w:color w:val="008000"/>
        </w:rPr>
      </w:r>
      <w:r w:rsidR="00E7201F">
        <w:rPr>
          <w:color w:val="008000"/>
        </w:rPr>
        <w:fldChar w:fldCharType="separate"/>
      </w:r>
      <w:r w:rsidR="00F7301E">
        <w:rPr>
          <w:noProof/>
          <w:color w:val="008000"/>
        </w:rPr>
        <w:t>Fees begin month as "month yyyy"</w:t>
      </w:r>
      <w:r w:rsidR="00E7201F">
        <w:rPr>
          <w:color w:val="008000"/>
        </w:rPr>
        <w:fldChar w:fldCharType="end"/>
      </w:r>
      <w:r w:rsidR="00F7301E">
        <w:rPr>
          <w:color w:val="008000"/>
        </w:rPr>
        <w:t xml:space="preserve"> </w:t>
      </w:r>
      <w:r w:rsidR="00F7301E" w:rsidRPr="00F7301E">
        <w:t>to</w:t>
      </w:r>
      <w:r w:rsidR="00F7301E">
        <w:rPr>
          <w:color w:val="008000"/>
        </w:rPr>
        <w:t xml:space="preserve"> </w:t>
      </w:r>
      <w:r w:rsidR="00E7201F">
        <w:rPr>
          <w:color w:val="008000"/>
        </w:rPr>
        <w:fldChar w:fldCharType="begin">
          <w:ffData>
            <w:name w:val=""/>
            <w:enabled/>
            <w:calcOnExit w:val="0"/>
            <w:helpText w:type="text" w:val="STREXTRACT(DMY(pdSelectedTo), &quot; &quot;, &quot;&quot;)"/>
            <w:textInput>
              <w:default w:val="Fees end month as &quot;month yyyy&quot;"/>
            </w:textInput>
          </w:ffData>
        </w:fldChar>
      </w:r>
      <w:r w:rsidR="00F7301E">
        <w:rPr>
          <w:color w:val="008000"/>
        </w:rPr>
        <w:instrText xml:space="preserve"> FORMTEXT </w:instrText>
      </w:r>
      <w:r w:rsidR="00E7201F">
        <w:rPr>
          <w:color w:val="008000"/>
        </w:rPr>
      </w:r>
      <w:r w:rsidR="00E7201F">
        <w:rPr>
          <w:color w:val="008000"/>
        </w:rPr>
        <w:fldChar w:fldCharType="separate"/>
      </w:r>
      <w:r w:rsidR="00F7301E">
        <w:rPr>
          <w:noProof/>
          <w:color w:val="008000"/>
        </w:rPr>
        <w:t>Fees end month as "month yyyy"</w:t>
      </w:r>
      <w:r w:rsidR="00E7201F">
        <w:rPr>
          <w:color w:val="008000"/>
        </w:rPr>
        <w:fldChar w:fldCharType="end"/>
      </w:r>
      <w:r w:rsidR="00AC677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A84A16">
        <w:rPr>
          <w:rFonts w:ascii="Arial" w:hAnsi="Arial" w:cs="Arial"/>
          <w:b/>
          <w:sz w:val="22"/>
          <w:szCs w:val="22"/>
        </w:rPr>
        <w:t>Rs</w:t>
      </w:r>
      <w:proofErr w:type="spellEnd"/>
      <w:r w:rsidR="00BD3253">
        <w:rPr>
          <w:rFonts w:ascii="Arial" w:hAnsi="Arial" w:cs="Arial"/>
          <w:b/>
          <w:sz w:val="22"/>
          <w:szCs w:val="22"/>
        </w:rPr>
        <w:tab/>
      </w:r>
      <w:r w:rsidR="00E7201F">
        <w:rPr>
          <w:color w:val="008000"/>
        </w:rPr>
        <w:fldChar w:fldCharType="begin">
          <w:ffData>
            <w:name w:val=""/>
            <w:enabled/>
            <w:calcOnExit w:val="0"/>
            <w:helpText w:type="text" w:val="LTRIM(TRANSFORM(fTmpReport.FeesFrPerd,_SCREEN.cFormatValue))"/>
            <w:textInput>
              <w:default w:val="Fees amount from begin month to end month"/>
            </w:textInput>
          </w:ffData>
        </w:fldChar>
      </w:r>
      <w:r w:rsidR="003B2E5A">
        <w:rPr>
          <w:color w:val="008000"/>
        </w:rPr>
        <w:instrText xml:space="preserve"> FORMTEXT </w:instrText>
      </w:r>
      <w:r w:rsidR="00E7201F">
        <w:rPr>
          <w:color w:val="008000"/>
        </w:rPr>
      </w:r>
      <w:r w:rsidR="00E7201F">
        <w:rPr>
          <w:color w:val="008000"/>
        </w:rPr>
        <w:fldChar w:fldCharType="separate"/>
      </w:r>
      <w:r w:rsidR="003B2E5A">
        <w:rPr>
          <w:noProof/>
          <w:color w:val="008000"/>
        </w:rPr>
        <w:t>Fees amount from begin month to end month</w:t>
      </w:r>
      <w:r w:rsidR="00E7201F">
        <w:rPr>
          <w:color w:val="008000"/>
        </w:rPr>
        <w:fldChar w:fldCharType="end"/>
      </w:r>
    </w:p>
    <w:p w:rsidR="00B44135" w:rsidRPr="008B1544" w:rsidRDefault="004C636C" w:rsidP="000664BE">
      <w:pPr>
        <w:tabs>
          <w:tab w:val="left" w:leader="hyphen" w:pos="5760"/>
          <w:tab w:val="right" w:pos="7920"/>
        </w:tabs>
        <w:rPr>
          <w:b/>
          <w:color w:val="008000"/>
        </w:rPr>
      </w:pPr>
      <w:r w:rsidRPr="008B1544">
        <w:rPr>
          <w:rFonts w:ascii="Arial" w:hAnsi="Arial" w:cs="Arial"/>
          <w:b/>
          <w:sz w:val="22"/>
          <w:szCs w:val="22"/>
        </w:rPr>
        <w:t>Less :</w:t>
      </w:r>
      <w:r>
        <w:rPr>
          <w:rFonts w:ascii="Arial" w:hAnsi="Arial" w:cs="Arial"/>
          <w:sz w:val="22"/>
          <w:szCs w:val="22"/>
        </w:rPr>
        <w:t xml:space="preserve"> </w:t>
      </w:r>
      <w:r w:rsidR="001E4F95">
        <w:rPr>
          <w:rFonts w:ascii="Arial" w:hAnsi="Arial" w:cs="Arial"/>
          <w:sz w:val="22"/>
          <w:szCs w:val="22"/>
        </w:rPr>
        <w:t xml:space="preserve">AMOUNT PAID </w:t>
      </w:r>
      <w:r w:rsidR="009269DF">
        <w:rPr>
          <w:rFonts w:ascii="Arial" w:hAnsi="Arial" w:cs="Arial"/>
          <w:sz w:val="22"/>
          <w:szCs w:val="22"/>
        </w:rPr>
        <w:t>from</w:t>
      </w:r>
      <w:r w:rsidR="001E4F95">
        <w:rPr>
          <w:rFonts w:ascii="Arial" w:hAnsi="Arial" w:cs="Arial"/>
          <w:sz w:val="22"/>
          <w:szCs w:val="22"/>
        </w:rPr>
        <w:t xml:space="preserve"> </w:t>
      </w:r>
      <w:r w:rsidR="00F35896">
        <w:rPr>
          <w:rFonts w:ascii="Arial" w:hAnsi="Arial" w:cs="Arial"/>
          <w:sz w:val="22"/>
          <w:szCs w:val="22"/>
        </w:rPr>
        <w:t>Jan</w:t>
      </w:r>
      <w:r w:rsidR="001E4F95">
        <w:rPr>
          <w:rFonts w:ascii="Arial" w:hAnsi="Arial" w:cs="Arial"/>
          <w:sz w:val="22"/>
          <w:szCs w:val="22"/>
        </w:rPr>
        <w:t xml:space="preserve"> 201</w:t>
      </w:r>
      <w:r w:rsidR="00F35896">
        <w:rPr>
          <w:rFonts w:ascii="Arial" w:hAnsi="Arial" w:cs="Arial"/>
          <w:sz w:val="22"/>
          <w:szCs w:val="22"/>
        </w:rPr>
        <w:t>6</w:t>
      </w:r>
      <w:r w:rsidR="00FC1E96">
        <w:rPr>
          <w:rFonts w:ascii="Arial" w:hAnsi="Arial" w:cs="Arial"/>
          <w:sz w:val="22"/>
          <w:szCs w:val="22"/>
        </w:rPr>
        <w:t xml:space="preserve"> to date</w:t>
      </w:r>
      <w:r w:rsidR="003B4589">
        <w:rPr>
          <w:rFonts w:ascii="Arial" w:hAnsi="Arial" w:cs="Arial"/>
          <w:sz w:val="22"/>
          <w:szCs w:val="22"/>
        </w:rPr>
        <w:tab/>
      </w:r>
      <w:proofErr w:type="spellStart"/>
      <w:r w:rsidR="001E4F95" w:rsidRPr="001E4F95">
        <w:rPr>
          <w:rFonts w:ascii="Arial" w:hAnsi="Arial" w:cs="Arial"/>
          <w:b/>
          <w:sz w:val="22"/>
          <w:szCs w:val="22"/>
        </w:rPr>
        <w:t>Rs</w:t>
      </w:r>
      <w:proofErr w:type="spellEnd"/>
      <w:r w:rsidR="00A84A16">
        <w:rPr>
          <w:rFonts w:ascii="Arial" w:hAnsi="Arial" w:cs="Arial"/>
          <w:b/>
          <w:sz w:val="22"/>
          <w:szCs w:val="22"/>
        </w:rPr>
        <w:tab/>
      </w:r>
      <w:r w:rsidR="00E7201F" w:rsidRPr="008B1544">
        <w:rPr>
          <w:b/>
          <w:color w:val="008000"/>
        </w:rPr>
        <w:fldChar w:fldCharType="begin">
          <w:ffData>
            <w:name w:val=""/>
            <w:enabled/>
            <w:calcOnExit w:val="0"/>
            <w:helpText w:type="text" w:val="LTRIM(TRANSFORM(fTmpReport.FsPerdPaid,_SCREEN.cFormatValue))"/>
            <w:textInput>
              <w:default w:val="Fees paid amount for period"/>
            </w:textInput>
          </w:ffData>
        </w:fldChar>
      </w:r>
      <w:r w:rsidR="00B44135" w:rsidRPr="008B1544">
        <w:rPr>
          <w:b/>
          <w:color w:val="008000"/>
        </w:rPr>
        <w:instrText xml:space="preserve"> FORMTEXT </w:instrText>
      </w:r>
      <w:r w:rsidR="00E7201F" w:rsidRPr="008B1544">
        <w:rPr>
          <w:b/>
          <w:color w:val="008000"/>
        </w:rPr>
      </w:r>
      <w:r w:rsidR="00E7201F" w:rsidRPr="008B1544">
        <w:rPr>
          <w:b/>
          <w:color w:val="008000"/>
        </w:rPr>
        <w:fldChar w:fldCharType="separate"/>
      </w:r>
      <w:r w:rsidR="00B44135" w:rsidRPr="008B1544">
        <w:rPr>
          <w:b/>
          <w:noProof/>
          <w:color w:val="008000"/>
        </w:rPr>
        <w:t>Fees paid amount for period</w:t>
      </w:r>
      <w:r w:rsidR="00E7201F" w:rsidRPr="008B1544">
        <w:rPr>
          <w:b/>
          <w:color w:val="008000"/>
        </w:rPr>
        <w:fldChar w:fldCharType="end"/>
      </w:r>
    </w:p>
    <w:p w:rsidR="001E4F95" w:rsidRDefault="001E4F95" w:rsidP="003D57AC">
      <w:pPr>
        <w:spacing w:line="12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436F29">
        <w:rPr>
          <w:rFonts w:ascii="Arial" w:hAnsi="Arial" w:cs="Arial"/>
          <w:b/>
          <w:sz w:val="22"/>
          <w:szCs w:val="22"/>
        </w:rPr>
        <w:t xml:space="preserve">      </w:t>
      </w:r>
      <w:r w:rsidR="007835B7">
        <w:rPr>
          <w:rFonts w:ascii="Arial" w:hAnsi="Arial" w:cs="Arial"/>
          <w:b/>
          <w:sz w:val="22"/>
          <w:szCs w:val="22"/>
        </w:rPr>
        <w:t>-</w:t>
      </w:r>
      <w:r w:rsidR="00114859">
        <w:rPr>
          <w:rFonts w:ascii="Arial" w:hAnsi="Arial" w:cs="Arial"/>
          <w:b/>
          <w:sz w:val="22"/>
          <w:szCs w:val="22"/>
        </w:rPr>
        <w:t>----------</w:t>
      </w:r>
      <w:r>
        <w:rPr>
          <w:rFonts w:ascii="Arial" w:hAnsi="Arial" w:cs="Arial"/>
          <w:b/>
          <w:sz w:val="22"/>
          <w:szCs w:val="22"/>
        </w:rPr>
        <w:t>---</w:t>
      </w:r>
      <w:r w:rsidR="00232005">
        <w:rPr>
          <w:rFonts w:ascii="Arial" w:hAnsi="Arial" w:cs="Arial"/>
          <w:b/>
          <w:sz w:val="22"/>
          <w:szCs w:val="22"/>
        </w:rPr>
        <w:t>-</w:t>
      </w:r>
    </w:p>
    <w:p w:rsidR="00AC6774" w:rsidRDefault="00AC6774" w:rsidP="00BD3253">
      <w:pPr>
        <w:tabs>
          <w:tab w:val="left" w:leader="hyphen" w:pos="5760"/>
          <w:tab w:val="right" w:pos="7920"/>
        </w:tabs>
        <w:rPr>
          <w:color w:val="008000"/>
          <w:u w:val="thick"/>
        </w:rPr>
      </w:pPr>
      <w:r>
        <w:rPr>
          <w:rFonts w:ascii="Arial" w:hAnsi="Arial" w:cs="Arial"/>
          <w:sz w:val="22"/>
          <w:szCs w:val="22"/>
        </w:rPr>
        <w:t>TOTAL AMOUNT payable</w:t>
      </w:r>
      <w:r w:rsidR="00C94B27">
        <w:rPr>
          <w:rFonts w:ascii="Arial" w:hAnsi="Arial" w:cs="Arial"/>
          <w:sz w:val="22"/>
          <w:szCs w:val="22"/>
        </w:rPr>
        <w:tab/>
      </w:r>
      <w:proofErr w:type="spellStart"/>
      <w:r w:rsidRPr="00AC6774">
        <w:rPr>
          <w:rFonts w:ascii="Arial" w:hAnsi="Arial" w:cs="Arial"/>
          <w:b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ab/>
      </w:r>
      <w:r w:rsidR="00436F29">
        <w:rPr>
          <w:rFonts w:ascii="Arial" w:hAnsi="Arial" w:cs="Arial"/>
          <w:sz w:val="22"/>
          <w:szCs w:val="22"/>
        </w:rPr>
        <w:t xml:space="preserve"> </w:t>
      </w:r>
      <w:r w:rsidR="00E7201F">
        <w:rPr>
          <w:color w:val="008000"/>
        </w:rPr>
        <w:fldChar w:fldCharType="begin">
          <w:ffData>
            <w:name w:val=""/>
            <w:enabled/>
            <w:calcOnExit w:val="0"/>
            <w:helpText w:type="text" w:val="LTRIM(TRANSFORM(fTmpReport.ArrsBnDate+fTmpReport.FeesFrPerd-fTmpReport.FsPerdPaid,_SCREEN.cFormatValue))"/>
            <w:textInput>
              <w:default w:val="Balance amount to be paid"/>
            </w:textInput>
          </w:ffData>
        </w:fldChar>
      </w:r>
      <w:r w:rsidR="008E0D80">
        <w:rPr>
          <w:color w:val="008000"/>
        </w:rPr>
        <w:instrText xml:space="preserve"> FORMTEXT </w:instrText>
      </w:r>
      <w:r w:rsidR="00E7201F">
        <w:rPr>
          <w:color w:val="008000"/>
        </w:rPr>
      </w:r>
      <w:r w:rsidR="00E7201F">
        <w:rPr>
          <w:color w:val="008000"/>
        </w:rPr>
        <w:fldChar w:fldCharType="separate"/>
      </w:r>
      <w:r w:rsidR="008E0D80">
        <w:rPr>
          <w:noProof/>
          <w:color w:val="008000"/>
        </w:rPr>
        <w:t>Balance amount to be paid</w:t>
      </w:r>
      <w:r w:rsidR="00E7201F">
        <w:rPr>
          <w:color w:val="008000"/>
        </w:rPr>
        <w:fldChar w:fldCharType="end"/>
      </w:r>
      <w:r w:rsidR="008E0D80">
        <w:rPr>
          <w:color w:val="008000"/>
          <w:u w:val="thick"/>
        </w:rPr>
        <w:t xml:space="preserve"> </w:t>
      </w:r>
    </w:p>
    <w:p w:rsidR="00E23959" w:rsidRDefault="00E23959" w:rsidP="003D57AC">
      <w:pPr>
        <w:spacing w:line="120" w:lineRule="auto"/>
        <w:rPr>
          <w:rFonts w:ascii="Arial" w:hAnsi="Arial" w:cs="Arial"/>
          <w:b/>
          <w:sz w:val="22"/>
          <w:szCs w:val="22"/>
        </w:rPr>
      </w:pPr>
    </w:p>
    <w:p w:rsidR="007835B7" w:rsidRDefault="003D57AC" w:rsidP="003D57AC">
      <w:pPr>
        <w:spacing w:line="12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7835B7">
        <w:rPr>
          <w:rFonts w:ascii="Arial" w:hAnsi="Arial" w:cs="Arial"/>
          <w:b/>
          <w:sz w:val="22"/>
          <w:szCs w:val="22"/>
        </w:rPr>
        <w:tab/>
      </w:r>
      <w:r w:rsidR="007835B7">
        <w:rPr>
          <w:rFonts w:ascii="Arial" w:hAnsi="Arial" w:cs="Arial"/>
          <w:b/>
          <w:sz w:val="22"/>
          <w:szCs w:val="22"/>
        </w:rPr>
        <w:tab/>
      </w:r>
      <w:r w:rsidR="007835B7">
        <w:rPr>
          <w:rFonts w:ascii="Arial" w:hAnsi="Arial" w:cs="Arial"/>
          <w:b/>
          <w:sz w:val="22"/>
          <w:szCs w:val="22"/>
        </w:rPr>
        <w:tab/>
      </w:r>
      <w:r w:rsidR="007835B7">
        <w:rPr>
          <w:rFonts w:ascii="Arial" w:hAnsi="Arial" w:cs="Arial"/>
          <w:b/>
          <w:sz w:val="22"/>
          <w:szCs w:val="22"/>
        </w:rPr>
        <w:tab/>
      </w:r>
      <w:r w:rsidR="007835B7">
        <w:rPr>
          <w:rFonts w:ascii="Arial" w:hAnsi="Arial" w:cs="Arial"/>
          <w:b/>
          <w:sz w:val="22"/>
          <w:szCs w:val="22"/>
        </w:rPr>
        <w:tab/>
      </w:r>
      <w:r w:rsidR="007835B7">
        <w:rPr>
          <w:rFonts w:ascii="Arial" w:hAnsi="Arial" w:cs="Arial"/>
          <w:b/>
          <w:sz w:val="22"/>
          <w:szCs w:val="22"/>
        </w:rPr>
        <w:tab/>
      </w:r>
      <w:r w:rsidR="007835B7">
        <w:rPr>
          <w:rFonts w:ascii="Arial" w:hAnsi="Arial" w:cs="Arial"/>
          <w:b/>
          <w:sz w:val="22"/>
          <w:szCs w:val="22"/>
        </w:rPr>
        <w:tab/>
        <w:t xml:space="preserve">      ---------------</w:t>
      </w:r>
    </w:p>
    <w:p w:rsidR="00F05390" w:rsidRDefault="00980F9E" w:rsidP="000F2E23">
      <w:pPr>
        <w:rPr>
          <w:rFonts w:ascii="Arial" w:hAnsi="Arial" w:cs="Arial"/>
          <w:b/>
          <w:sz w:val="20"/>
          <w:szCs w:val="20"/>
        </w:rPr>
      </w:pPr>
      <w:r w:rsidRPr="001555BE">
        <w:rPr>
          <w:rFonts w:ascii="Arial" w:hAnsi="Arial" w:cs="Arial"/>
          <w:b/>
          <w:sz w:val="20"/>
          <w:szCs w:val="20"/>
        </w:rPr>
        <w:t>Please pay the</w:t>
      </w:r>
      <w:r w:rsidR="0095489B" w:rsidRPr="001555BE">
        <w:rPr>
          <w:rFonts w:ascii="Arial" w:hAnsi="Arial" w:cs="Arial"/>
          <w:b/>
          <w:sz w:val="20"/>
          <w:szCs w:val="20"/>
        </w:rPr>
        <w:t xml:space="preserve"> </w:t>
      </w:r>
      <w:r w:rsidR="002C6E2B" w:rsidRPr="001555BE">
        <w:rPr>
          <w:rFonts w:ascii="Arial" w:hAnsi="Arial" w:cs="Arial"/>
          <w:b/>
          <w:sz w:val="20"/>
          <w:szCs w:val="20"/>
        </w:rPr>
        <w:t xml:space="preserve">TOTAL AMOUNT </w:t>
      </w:r>
      <w:r w:rsidRPr="001555BE">
        <w:rPr>
          <w:rFonts w:ascii="Arial" w:hAnsi="Arial" w:cs="Arial"/>
          <w:b/>
          <w:sz w:val="20"/>
          <w:szCs w:val="20"/>
        </w:rPr>
        <w:t xml:space="preserve">to the college cashier </w:t>
      </w:r>
      <w:r w:rsidR="002E38EA" w:rsidRPr="001555BE">
        <w:rPr>
          <w:rFonts w:ascii="Arial" w:hAnsi="Arial" w:cs="Arial"/>
          <w:b/>
          <w:sz w:val="20"/>
          <w:szCs w:val="20"/>
        </w:rPr>
        <w:t xml:space="preserve">on or before </w:t>
      </w:r>
      <w:r w:rsidR="00606678" w:rsidRPr="00606678">
        <w:rPr>
          <w:noProof/>
          <w:color w:val="008000"/>
        </w:rPr>
        <w:t>PayBefore</w:t>
      </w:r>
      <w:r w:rsidR="00F05390">
        <w:rPr>
          <w:rFonts w:ascii="Arial" w:hAnsi="Arial" w:cs="Arial"/>
          <w:b/>
          <w:sz w:val="20"/>
          <w:szCs w:val="20"/>
        </w:rPr>
        <w:t>.</w:t>
      </w:r>
    </w:p>
    <w:p w:rsidR="00B84CDA" w:rsidRDefault="00B84CDA" w:rsidP="00B84CDA">
      <w:pPr>
        <w:spacing w:line="120" w:lineRule="auto"/>
        <w:rPr>
          <w:rFonts w:ascii="Arial" w:hAnsi="Arial" w:cs="Arial"/>
          <w:b/>
          <w:sz w:val="20"/>
          <w:szCs w:val="20"/>
        </w:rPr>
      </w:pPr>
    </w:p>
    <w:p w:rsidR="001555BE" w:rsidRPr="001555BE" w:rsidRDefault="00980F9E" w:rsidP="000F2E23">
      <w:pPr>
        <w:rPr>
          <w:rFonts w:ascii="Arial" w:hAnsi="Arial" w:cs="Arial"/>
          <w:b/>
          <w:sz w:val="20"/>
          <w:szCs w:val="20"/>
        </w:rPr>
      </w:pPr>
      <w:r w:rsidRPr="001555BE">
        <w:rPr>
          <w:rFonts w:ascii="Arial" w:hAnsi="Arial" w:cs="Arial"/>
          <w:b/>
          <w:sz w:val="20"/>
          <w:szCs w:val="20"/>
        </w:rPr>
        <w:t>You coul</w:t>
      </w:r>
      <w:r w:rsidR="00E9439E" w:rsidRPr="001555BE">
        <w:rPr>
          <w:rFonts w:ascii="Arial" w:hAnsi="Arial" w:cs="Arial"/>
          <w:b/>
          <w:sz w:val="20"/>
          <w:szCs w:val="20"/>
        </w:rPr>
        <w:t>d</w:t>
      </w:r>
      <w:r w:rsidRPr="001555BE">
        <w:rPr>
          <w:rFonts w:ascii="Arial" w:hAnsi="Arial" w:cs="Arial"/>
          <w:b/>
          <w:sz w:val="20"/>
          <w:szCs w:val="20"/>
        </w:rPr>
        <w:t xml:space="preserve"> also deposit th</w:t>
      </w:r>
      <w:r w:rsidR="00EC1A66" w:rsidRPr="001555BE">
        <w:rPr>
          <w:rFonts w:ascii="Arial" w:hAnsi="Arial" w:cs="Arial"/>
          <w:b/>
          <w:sz w:val="20"/>
          <w:szCs w:val="20"/>
        </w:rPr>
        <w:t>is</w:t>
      </w:r>
      <w:r w:rsidR="00376071" w:rsidRPr="001555BE">
        <w:rPr>
          <w:rFonts w:ascii="Arial" w:hAnsi="Arial" w:cs="Arial"/>
          <w:b/>
          <w:sz w:val="20"/>
          <w:szCs w:val="20"/>
        </w:rPr>
        <w:t xml:space="preserve"> amount in college C</w:t>
      </w:r>
      <w:r w:rsidRPr="001555BE">
        <w:rPr>
          <w:rFonts w:ascii="Arial" w:hAnsi="Arial" w:cs="Arial"/>
          <w:b/>
          <w:sz w:val="20"/>
          <w:szCs w:val="20"/>
        </w:rPr>
        <w:t xml:space="preserve">urrent </w:t>
      </w:r>
      <w:r w:rsidR="00376071" w:rsidRPr="001555BE">
        <w:rPr>
          <w:rFonts w:ascii="Arial" w:hAnsi="Arial" w:cs="Arial"/>
          <w:b/>
          <w:sz w:val="20"/>
          <w:szCs w:val="20"/>
        </w:rPr>
        <w:t>A/c</w:t>
      </w:r>
      <w:r w:rsidRPr="001555BE">
        <w:rPr>
          <w:rFonts w:ascii="Arial" w:hAnsi="Arial" w:cs="Arial"/>
          <w:b/>
          <w:sz w:val="20"/>
          <w:szCs w:val="20"/>
        </w:rPr>
        <w:t xml:space="preserve"> no: </w:t>
      </w:r>
      <w:r w:rsidR="00E9439E" w:rsidRPr="001555BE">
        <w:rPr>
          <w:rFonts w:ascii="Arial" w:hAnsi="Arial" w:cs="Arial"/>
          <w:b/>
          <w:sz w:val="20"/>
          <w:szCs w:val="20"/>
        </w:rPr>
        <w:t xml:space="preserve">1320011488 at Commercial Bank of Ceylon </w:t>
      </w:r>
      <w:proofErr w:type="spellStart"/>
      <w:r w:rsidR="00E9439E" w:rsidRPr="001555BE">
        <w:rPr>
          <w:rFonts w:ascii="Arial" w:hAnsi="Arial" w:cs="Arial"/>
          <w:b/>
          <w:sz w:val="20"/>
          <w:szCs w:val="20"/>
        </w:rPr>
        <w:t>Maradana</w:t>
      </w:r>
      <w:proofErr w:type="spellEnd"/>
      <w:r w:rsidR="0095489B" w:rsidRPr="001555BE">
        <w:rPr>
          <w:rFonts w:ascii="Arial" w:hAnsi="Arial" w:cs="Arial"/>
          <w:b/>
          <w:sz w:val="20"/>
          <w:szCs w:val="20"/>
        </w:rPr>
        <w:t xml:space="preserve">, </w:t>
      </w:r>
      <w:r w:rsidR="00E9439E" w:rsidRPr="001555BE">
        <w:rPr>
          <w:rFonts w:ascii="Arial" w:hAnsi="Arial" w:cs="Arial"/>
          <w:b/>
          <w:sz w:val="20"/>
          <w:szCs w:val="20"/>
        </w:rPr>
        <w:t>stating admission number and student’s name in the deposit slip</w:t>
      </w:r>
      <w:r w:rsidR="00376071" w:rsidRPr="001555BE">
        <w:rPr>
          <w:rFonts w:ascii="Arial" w:hAnsi="Arial" w:cs="Arial"/>
          <w:b/>
          <w:sz w:val="20"/>
          <w:szCs w:val="20"/>
        </w:rPr>
        <w:t>,</w:t>
      </w:r>
      <w:r w:rsidR="00BE65B7" w:rsidRPr="001555BE">
        <w:rPr>
          <w:rFonts w:ascii="Arial" w:hAnsi="Arial" w:cs="Arial"/>
          <w:b/>
          <w:sz w:val="20"/>
          <w:szCs w:val="20"/>
        </w:rPr>
        <w:t xml:space="preserve"> and </w:t>
      </w:r>
      <w:r w:rsidR="001555BE" w:rsidRPr="001555BE">
        <w:rPr>
          <w:rFonts w:ascii="Arial" w:hAnsi="Arial" w:cs="Arial"/>
          <w:b/>
          <w:sz w:val="20"/>
          <w:szCs w:val="20"/>
        </w:rPr>
        <w:t xml:space="preserve">thereafter </w:t>
      </w:r>
      <w:r w:rsidR="00BE65B7" w:rsidRPr="001555BE">
        <w:rPr>
          <w:rFonts w:ascii="Arial" w:hAnsi="Arial" w:cs="Arial"/>
          <w:b/>
          <w:sz w:val="20"/>
          <w:szCs w:val="20"/>
        </w:rPr>
        <w:t xml:space="preserve">present </w:t>
      </w:r>
      <w:r w:rsidR="003D020E">
        <w:rPr>
          <w:rFonts w:ascii="Arial" w:hAnsi="Arial" w:cs="Arial"/>
          <w:b/>
          <w:sz w:val="20"/>
          <w:szCs w:val="20"/>
        </w:rPr>
        <w:t>the duplicate</w:t>
      </w:r>
      <w:r w:rsidR="00BE65B7" w:rsidRPr="001555BE">
        <w:rPr>
          <w:rFonts w:ascii="Arial" w:hAnsi="Arial" w:cs="Arial"/>
          <w:b/>
          <w:sz w:val="20"/>
          <w:szCs w:val="20"/>
        </w:rPr>
        <w:t xml:space="preserve"> copy of </w:t>
      </w:r>
      <w:r w:rsidR="009D3830">
        <w:rPr>
          <w:rFonts w:ascii="Arial" w:hAnsi="Arial" w:cs="Arial"/>
          <w:b/>
          <w:sz w:val="20"/>
          <w:szCs w:val="20"/>
        </w:rPr>
        <w:t>deposit</w:t>
      </w:r>
      <w:r w:rsidR="00BE65B7" w:rsidRPr="001555BE">
        <w:rPr>
          <w:rFonts w:ascii="Arial" w:hAnsi="Arial" w:cs="Arial"/>
          <w:b/>
          <w:sz w:val="20"/>
          <w:szCs w:val="20"/>
        </w:rPr>
        <w:t xml:space="preserve"> slip to </w:t>
      </w:r>
      <w:r w:rsidR="009D3830">
        <w:rPr>
          <w:rFonts w:ascii="Arial" w:hAnsi="Arial" w:cs="Arial"/>
          <w:b/>
          <w:sz w:val="20"/>
          <w:szCs w:val="20"/>
        </w:rPr>
        <w:t xml:space="preserve">the </w:t>
      </w:r>
      <w:r w:rsidR="00BE65B7" w:rsidRPr="001555BE">
        <w:rPr>
          <w:rFonts w:ascii="Arial" w:hAnsi="Arial" w:cs="Arial"/>
          <w:b/>
          <w:sz w:val="20"/>
          <w:szCs w:val="20"/>
        </w:rPr>
        <w:t>cashier to obtain your official receipt</w:t>
      </w:r>
      <w:r w:rsidR="001555BE" w:rsidRPr="001555BE">
        <w:rPr>
          <w:rFonts w:ascii="Arial" w:hAnsi="Arial" w:cs="Arial"/>
          <w:b/>
          <w:sz w:val="20"/>
          <w:szCs w:val="20"/>
        </w:rPr>
        <w:t>.</w:t>
      </w:r>
    </w:p>
    <w:p w:rsidR="00B84CDA" w:rsidRDefault="00B84CDA" w:rsidP="00B84CDA">
      <w:pPr>
        <w:spacing w:line="120" w:lineRule="auto"/>
        <w:rPr>
          <w:rFonts w:ascii="Arial" w:hAnsi="Arial" w:cs="Arial"/>
          <w:b/>
          <w:sz w:val="20"/>
          <w:szCs w:val="20"/>
        </w:rPr>
      </w:pPr>
    </w:p>
    <w:p w:rsidR="00E9439E" w:rsidRPr="001555BE" w:rsidRDefault="00E9439E" w:rsidP="000F2E23">
      <w:pPr>
        <w:rPr>
          <w:rFonts w:ascii="Arial" w:hAnsi="Arial" w:cs="Arial"/>
          <w:b/>
          <w:sz w:val="20"/>
          <w:szCs w:val="20"/>
        </w:rPr>
      </w:pPr>
      <w:r w:rsidRPr="001555BE">
        <w:rPr>
          <w:rFonts w:ascii="Arial" w:hAnsi="Arial" w:cs="Arial"/>
          <w:b/>
          <w:sz w:val="20"/>
          <w:szCs w:val="20"/>
        </w:rPr>
        <w:t xml:space="preserve">In case </w:t>
      </w:r>
      <w:r w:rsidR="00566404">
        <w:rPr>
          <w:rFonts w:ascii="Arial" w:hAnsi="Arial" w:cs="Arial"/>
          <w:b/>
          <w:sz w:val="20"/>
          <w:szCs w:val="20"/>
        </w:rPr>
        <w:t xml:space="preserve">you decide to make </w:t>
      </w:r>
      <w:r w:rsidRPr="001555BE">
        <w:rPr>
          <w:rFonts w:ascii="Arial" w:hAnsi="Arial" w:cs="Arial"/>
          <w:b/>
          <w:sz w:val="20"/>
          <w:szCs w:val="20"/>
        </w:rPr>
        <w:t>pay</w:t>
      </w:r>
      <w:r w:rsidR="005562B0">
        <w:rPr>
          <w:rFonts w:ascii="Arial" w:hAnsi="Arial" w:cs="Arial"/>
          <w:b/>
          <w:sz w:val="20"/>
          <w:szCs w:val="20"/>
        </w:rPr>
        <w:t xml:space="preserve">ment </w:t>
      </w:r>
      <w:r w:rsidRPr="001555BE">
        <w:rPr>
          <w:rFonts w:ascii="Arial" w:hAnsi="Arial" w:cs="Arial"/>
          <w:b/>
          <w:sz w:val="20"/>
          <w:szCs w:val="20"/>
        </w:rPr>
        <w:t xml:space="preserve">in installments, </w:t>
      </w:r>
      <w:r w:rsidR="00566404">
        <w:rPr>
          <w:rFonts w:ascii="Arial" w:hAnsi="Arial" w:cs="Arial"/>
          <w:b/>
          <w:sz w:val="20"/>
          <w:szCs w:val="20"/>
        </w:rPr>
        <w:t xml:space="preserve">please ensure that each payment is made up of </w:t>
      </w:r>
      <w:r w:rsidR="00A748B2">
        <w:rPr>
          <w:rFonts w:ascii="Arial" w:hAnsi="Arial" w:cs="Arial"/>
          <w:b/>
          <w:sz w:val="20"/>
          <w:szCs w:val="20"/>
        </w:rPr>
        <w:t xml:space="preserve">fees for </w:t>
      </w:r>
      <w:r w:rsidR="00566404">
        <w:rPr>
          <w:rFonts w:ascii="Arial" w:hAnsi="Arial" w:cs="Arial"/>
          <w:b/>
          <w:sz w:val="20"/>
          <w:szCs w:val="20"/>
        </w:rPr>
        <w:t>a full month/</w:t>
      </w:r>
      <w:r w:rsidRPr="001555BE">
        <w:rPr>
          <w:rFonts w:ascii="Arial" w:hAnsi="Arial" w:cs="Arial"/>
          <w:b/>
          <w:sz w:val="20"/>
          <w:szCs w:val="20"/>
        </w:rPr>
        <w:t xml:space="preserve">s </w:t>
      </w:r>
      <w:r w:rsidR="00566404">
        <w:rPr>
          <w:rFonts w:ascii="Arial" w:hAnsi="Arial" w:cs="Arial"/>
          <w:b/>
          <w:sz w:val="20"/>
          <w:szCs w:val="20"/>
        </w:rPr>
        <w:t xml:space="preserve">and not </w:t>
      </w:r>
      <w:r w:rsidR="00A748B2">
        <w:rPr>
          <w:rFonts w:ascii="Arial" w:hAnsi="Arial" w:cs="Arial"/>
          <w:b/>
          <w:sz w:val="20"/>
          <w:szCs w:val="20"/>
        </w:rPr>
        <w:t xml:space="preserve">that of </w:t>
      </w:r>
      <w:r w:rsidR="00566404">
        <w:rPr>
          <w:rFonts w:ascii="Arial" w:hAnsi="Arial" w:cs="Arial"/>
          <w:b/>
          <w:sz w:val="20"/>
          <w:szCs w:val="20"/>
        </w:rPr>
        <w:t>a fraction of a month</w:t>
      </w:r>
      <w:r w:rsidRPr="001555BE">
        <w:rPr>
          <w:rFonts w:ascii="Arial" w:hAnsi="Arial" w:cs="Arial"/>
          <w:b/>
          <w:sz w:val="20"/>
          <w:szCs w:val="20"/>
        </w:rPr>
        <w:t>.</w:t>
      </w:r>
    </w:p>
    <w:p w:rsidR="007116AA" w:rsidRPr="00F11794" w:rsidRDefault="00A35A21" w:rsidP="000B01A2">
      <w:pPr>
        <w:rPr>
          <w:color w:val="008000"/>
        </w:rPr>
      </w:pPr>
      <w:r w:rsidRPr="007116AA">
        <w:rPr>
          <w:rFonts w:ascii="Arial" w:hAnsi="Arial" w:cs="Arial"/>
          <w:sz w:val="22"/>
          <w:szCs w:val="22"/>
        </w:rPr>
        <w:t xml:space="preserve">                                           </w:t>
      </w:r>
      <w:r w:rsidR="002339A3">
        <w:rPr>
          <w:rFonts w:ascii="Arial" w:hAnsi="Arial" w:cs="Arial"/>
          <w:sz w:val="22"/>
          <w:szCs w:val="22"/>
        </w:rPr>
        <w:tab/>
      </w:r>
      <w:r w:rsidR="007116AA" w:rsidRPr="007116AA">
        <w:rPr>
          <w:rFonts w:ascii="Arial" w:hAnsi="Arial" w:cs="Arial"/>
          <w:b/>
          <w:sz w:val="22"/>
          <w:szCs w:val="22"/>
        </w:rPr>
        <w:t xml:space="preserve"> </w:t>
      </w:r>
    </w:p>
    <w:p w:rsidR="00A35A21" w:rsidRPr="007116AA" w:rsidRDefault="00A35A21" w:rsidP="00A35A21">
      <w:pPr>
        <w:rPr>
          <w:rFonts w:ascii="Arial" w:hAnsi="Arial" w:cs="Arial"/>
          <w:sz w:val="22"/>
          <w:szCs w:val="22"/>
        </w:rPr>
      </w:pPr>
    </w:p>
    <w:p w:rsidR="000C2A5A" w:rsidRDefault="00711B07" w:rsidP="003B5CF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Trizviiy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Marikkar</w:t>
      </w:r>
      <w:proofErr w:type="spellEnd"/>
      <w:r w:rsidR="00FA23FD" w:rsidRPr="00E7201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1003300</wp:posOffset>
                </wp:positionV>
                <wp:extent cx="2445385" cy="266700"/>
                <wp:effectExtent l="0" t="1270" r="2540" b="0"/>
                <wp:wrapNone/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794" w:rsidRPr="000F2E23" w:rsidRDefault="00F11794" w:rsidP="000F2E23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left:0;text-align:left;margin-left:-20.25pt;margin-top:79pt;width:192.5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F1uwIAAME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" filled="f" stroked="f">
                <v:textbox>
                  <w:txbxContent>
                    <w:p w:rsidR="00F11794" w:rsidRPr="000F2E23" w:rsidRDefault="00F11794" w:rsidP="000F2E2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91288">
        <w:rPr>
          <w:rFonts w:ascii="Arial" w:hAnsi="Arial" w:cs="Arial"/>
          <w:sz w:val="22"/>
          <w:szCs w:val="22"/>
        </w:rPr>
        <w:tab/>
      </w:r>
      <w:r w:rsidR="00491288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Ranjith</w:t>
      </w:r>
      <w:proofErr w:type="spellEnd"/>
      <w:r>
        <w:rPr>
          <w:rFonts w:ascii="Arial" w:hAnsi="Arial" w:cs="Arial"/>
          <w:sz w:val="22"/>
          <w:szCs w:val="22"/>
        </w:rPr>
        <w:t xml:space="preserve"> de Silva</w:t>
      </w:r>
      <w:r w:rsidR="00FA23FD" w:rsidRPr="00E7201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854710</wp:posOffset>
                </wp:positionV>
                <wp:extent cx="7493635" cy="782320"/>
                <wp:effectExtent l="1905" t="0" r="635" b="3175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63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794" w:rsidRDefault="00F11794" w:rsidP="009E1C51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:rsidR="00F11794" w:rsidRDefault="00F11794" w:rsidP="009E1C51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6"/>
                                <w:szCs w:val="16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0"/>
                                <w:szCs w:val="20"/>
                                <w:lang w:val="pt-B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left:0;text-align:left;margin-left:-12.6pt;margin-top:67.3pt;width:590.05pt;height:6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Y8R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" filled="f" stroked="f">
                <v:textbox>
                  <w:txbxContent>
                    <w:p w:rsidR="00F11794" w:rsidRDefault="00F11794" w:rsidP="009E1C51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pt-BR"/>
                        </w:rPr>
                      </w:pPr>
                    </w:p>
                    <w:p w:rsidR="00F11794" w:rsidRDefault="00F11794" w:rsidP="009E1C51">
                      <w:pPr>
                        <w:rPr>
                          <w:rFonts w:ascii="Arial" w:hAnsi="Arial" w:cs="Arial"/>
                          <w:b/>
                          <w:color w:val="C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16"/>
                          <w:szCs w:val="16"/>
                        </w:rPr>
                        <w:t> 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20"/>
                          <w:szCs w:val="20"/>
                          <w:lang w:val="pt-BR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91288" w:rsidRPr="003B5CF0" w:rsidRDefault="00491288" w:rsidP="003B5C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Financial C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ontroller</w:t>
      </w:r>
    </w:p>
    <w:sectPr w:rsidR="00491288" w:rsidRPr="003B5CF0" w:rsidSect="002C6E2B">
      <w:pgSz w:w="11909" w:h="16834" w:code="9"/>
      <w:pgMar w:top="23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CA3"/>
    <w:multiLevelType w:val="hybridMultilevel"/>
    <w:tmpl w:val="890E7C60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E4"/>
    <w:rsid w:val="00000875"/>
    <w:rsid w:val="0001733F"/>
    <w:rsid w:val="00030766"/>
    <w:rsid w:val="00041533"/>
    <w:rsid w:val="00050EA9"/>
    <w:rsid w:val="00061FC0"/>
    <w:rsid w:val="000664BE"/>
    <w:rsid w:val="000A1271"/>
    <w:rsid w:val="000A7F27"/>
    <w:rsid w:val="000B01A2"/>
    <w:rsid w:val="000B0F03"/>
    <w:rsid w:val="000C2A5A"/>
    <w:rsid w:val="000C4B7C"/>
    <w:rsid w:val="000D1172"/>
    <w:rsid w:val="000D5807"/>
    <w:rsid w:val="000E297A"/>
    <w:rsid w:val="000F2E23"/>
    <w:rsid w:val="000F72DD"/>
    <w:rsid w:val="000F7DB4"/>
    <w:rsid w:val="00114456"/>
    <w:rsid w:val="00114859"/>
    <w:rsid w:val="00122C39"/>
    <w:rsid w:val="00130EB1"/>
    <w:rsid w:val="00141450"/>
    <w:rsid w:val="001555BE"/>
    <w:rsid w:val="0016278E"/>
    <w:rsid w:val="00163027"/>
    <w:rsid w:val="001C4F5D"/>
    <w:rsid w:val="001D2041"/>
    <w:rsid w:val="001D3B79"/>
    <w:rsid w:val="001E4F95"/>
    <w:rsid w:val="001E7C40"/>
    <w:rsid w:val="001F1365"/>
    <w:rsid w:val="00200248"/>
    <w:rsid w:val="00200584"/>
    <w:rsid w:val="002236E4"/>
    <w:rsid w:val="002258D4"/>
    <w:rsid w:val="00232005"/>
    <w:rsid w:val="002339A3"/>
    <w:rsid w:val="00235E13"/>
    <w:rsid w:val="00236545"/>
    <w:rsid w:val="00253097"/>
    <w:rsid w:val="00265B3C"/>
    <w:rsid w:val="00267647"/>
    <w:rsid w:val="00282759"/>
    <w:rsid w:val="00284E6B"/>
    <w:rsid w:val="00293AA5"/>
    <w:rsid w:val="002C6E2B"/>
    <w:rsid w:val="002C7FA2"/>
    <w:rsid w:val="002D4674"/>
    <w:rsid w:val="002D7B02"/>
    <w:rsid w:val="002D7F30"/>
    <w:rsid w:val="002E38EA"/>
    <w:rsid w:val="003444BF"/>
    <w:rsid w:val="00376071"/>
    <w:rsid w:val="003971AC"/>
    <w:rsid w:val="003B2E5A"/>
    <w:rsid w:val="003B4589"/>
    <w:rsid w:val="003B5CF0"/>
    <w:rsid w:val="003D020E"/>
    <w:rsid w:val="003D57AC"/>
    <w:rsid w:val="00426B8F"/>
    <w:rsid w:val="00436F29"/>
    <w:rsid w:val="00446435"/>
    <w:rsid w:val="004758DA"/>
    <w:rsid w:val="00491288"/>
    <w:rsid w:val="00492D19"/>
    <w:rsid w:val="004A4B22"/>
    <w:rsid w:val="004C636C"/>
    <w:rsid w:val="004D22EF"/>
    <w:rsid w:val="004F7165"/>
    <w:rsid w:val="004F7A09"/>
    <w:rsid w:val="005052E3"/>
    <w:rsid w:val="0051370D"/>
    <w:rsid w:val="00526231"/>
    <w:rsid w:val="005562B0"/>
    <w:rsid w:val="00566404"/>
    <w:rsid w:val="00570607"/>
    <w:rsid w:val="00587ECE"/>
    <w:rsid w:val="005A184C"/>
    <w:rsid w:val="005A1DEA"/>
    <w:rsid w:val="005A409F"/>
    <w:rsid w:val="005A4F84"/>
    <w:rsid w:val="005B05C7"/>
    <w:rsid w:val="005C4731"/>
    <w:rsid w:val="005D136B"/>
    <w:rsid w:val="005D7A1F"/>
    <w:rsid w:val="005F3660"/>
    <w:rsid w:val="00600D8C"/>
    <w:rsid w:val="00606678"/>
    <w:rsid w:val="00607B02"/>
    <w:rsid w:val="00612012"/>
    <w:rsid w:val="0064538C"/>
    <w:rsid w:val="00653186"/>
    <w:rsid w:val="00657BB2"/>
    <w:rsid w:val="006712E2"/>
    <w:rsid w:val="0067269A"/>
    <w:rsid w:val="00673C5A"/>
    <w:rsid w:val="00686850"/>
    <w:rsid w:val="0069026C"/>
    <w:rsid w:val="006C0047"/>
    <w:rsid w:val="006E00A1"/>
    <w:rsid w:val="006E19E2"/>
    <w:rsid w:val="006E42EC"/>
    <w:rsid w:val="006F3053"/>
    <w:rsid w:val="007116AA"/>
    <w:rsid w:val="00711B07"/>
    <w:rsid w:val="00721528"/>
    <w:rsid w:val="00724ECB"/>
    <w:rsid w:val="007258B8"/>
    <w:rsid w:val="00752FE4"/>
    <w:rsid w:val="007549F5"/>
    <w:rsid w:val="00773C59"/>
    <w:rsid w:val="007756C4"/>
    <w:rsid w:val="007835B7"/>
    <w:rsid w:val="007839CD"/>
    <w:rsid w:val="00786867"/>
    <w:rsid w:val="00786A21"/>
    <w:rsid w:val="0079489D"/>
    <w:rsid w:val="007949AF"/>
    <w:rsid w:val="007A60CD"/>
    <w:rsid w:val="007C53DD"/>
    <w:rsid w:val="007D4687"/>
    <w:rsid w:val="007E47D6"/>
    <w:rsid w:val="00811610"/>
    <w:rsid w:val="00816F13"/>
    <w:rsid w:val="0083278D"/>
    <w:rsid w:val="008369DB"/>
    <w:rsid w:val="008478C0"/>
    <w:rsid w:val="008677D2"/>
    <w:rsid w:val="0088529A"/>
    <w:rsid w:val="008929A3"/>
    <w:rsid w:val="008B1544"/>
    <w:rsid w:val="008E0D80"/>
    <w:rsid w:val="008E3A57"/>
    <w:rsid w:val="008E4B58"/>
    <w:rsid w:val="008F52FD"/>
    <w:rsid w:val="009021FC"/>
    <w:rsid w:val="00910F9A"/>
    <w:rsid w:val="009269DF"/>
    <w:rsid w:val="0095489B"/>
    <w:rsid w:val="00972061"/>
    <w:rsid w:val="00972133"/>
    <w:rsid w:val="00975231"/>
    <w:rsid w:val="00980486"/>
    <w:rsid w:val="00980F9E"/>
    <w:rsid w:val="009940B9"/>
    <w:rsid w:val="009A43F6"/>
    <w:rsid w:val="009A50E3"/>
    <w:rsid w:val="009B5C3D"/>
    <w:rsid w:val="009C57B3"/>
    <w:rsid w:val="009D1E74"/>
    <w:rsid w:val="009D3830"/>
    <w:rsid w:val="009E1C51"/>
    <w:rsid w:val="009F2913"/>
    <w:rsid w:val="00A067F4"/>
    <w:rsid w:val="00A11FB2"/>
    <w:rsid w:val="00A1529E"/>
    <w:rsid w:val="00A30F3E"/>
    <w:rsid w:val="00A35A21"/>
    <w:rsid w:val="00A5403B"/>
    <w:rsid w:val="00A55ADC"/>
    <w:rsid w:val="00A735F5"/>
    <w:rsid w:val="00A748B2"/>
    <w:rsid w:val="00A84A16"/>
    <w:rsid w:val="00AC6774"/>
    <w:rsid w:val="00AC67F1"/>
    <w:rsid w:val="00AD5C00"/>
    <w:rsid w:val="00AD7B5D"/>
    <w:rsid w:val="00B1436A"/>
    <w:rsid w:val="00B35302"/>
    <w:rsid w:val="00B44135"/>
    <w:rsid w:val="00B45A55"/>
    <w:rsid w:val="00B56D70"/>
    <w:rsid w:val="00B81120"/>
    <w:rsid w:val="00B84CDA"/>
    <w:rsid w:val="00B863DF"/>
    <w:rsid w:val="00BB51AD"/>
    <w:rsid w:val="00BC2D7F"/>
    <w:rsid w:val="00BC4483"/>
    <w:rsid w:val="00BD3253"/>
    <w:rsid w:val="00BE65B7"/>
    <w:rsid w:val="00BF5EC8"/>
    <w:rsid w:val="00C012F3"/>
    <w:rsid w:val="00C02663"/>
    <w:rsid w:val="00C20E5E"/>
    <w:rsid w:val="00C63C0D"/>
    <w:rsid w:val="00C7048B"/>
    <w:rsid w:val="00C7252F"/>
    <w:rsid w:val="00C85261"/>
    <w:rsid w:val="00C86254"/>
    <w:rsid w:val="00C86AA5"/>
    <w:rsid w:val="00C94B27"/>
    <w:rsid w:val="00C95A37"/>
    <w:rsid w:val="00CA5F95"/>
    <w:rsid w:val="00CB19E0"/>
    <w:rsid w:val="00CB31F6"/>
    <w:rsid w:val="00CC0352"/>
    <w:rsid w:val="00CD58CF"/>
    <w:rsid w:val="00D026D2"/>
    <w:rsid w:val="00D04D27"/>
    <w:rsid w:val="00D13404"/>
    <w:rsid w:val="00D2611D"/>
    <w:rsid w:val="00D27753"/>
    <w:rsid w:val="00D53372"/>
    <w:rsid w:val="00D54F60"/>
    <w:rsid w:val="00D62D2E"/>
    <w:rsid w:val="00D81123"/>
    <w:rsid w:val="00D93712"/>
    <w:rsid w:val="00DA4E26"/>
    <w:rsid w:val="00DB6D6D"/>
    <w:rsid w:val="00DC2013"/>
    <w:rsid w:val="00DD00C7"/>
    <w:rsid w:val="00E01AF7"/>
    <w:rsid w:val="00E11D19"/>
    <w:rsid w:val="00E17A13"/>
    <w:rsid w:val="00E20BFF"/>
    <w:rsid w:val="00E23959"/>
    <w:rsid w:val="00E260C1"/>
    <w:rsid w:val="00E31017"/>
    <w:rsid w:val="00E4161D"/>
    <w:rsid w:val="00E46473"/>
    <w:rsid w:val="00E52BD4"/>
    <w:rsid w:val="00E5334F"/>
    <w:rsid w:val="00E63E81"/>
    <w:rsid w:val="00E64AF6"/>
    <w:rsid w:val="00E7201F"/>
    <w:rsid w:val="00E73E04"/>
    <w:rsid w:val="00E9439E"/>
    <w:rsid w:val="00E9533F"/>
    <w:rsid w:val="00E96EFB"/>
    <w:rsid w:val="00EB4AE2"/>
    <w:rsid w:val="00EB7B19"/>
    <w:rsid w:val="00EC1A66"/>
    <w:rsid w:val="00ED1443"/>
    <w:rsid w:val="00ED18F4"/>
    <w:rsid w:val="00EF5558"/>
    <w:rsid w:val="00F00CA5"/>
    <w:rsid w:val="00F05390"/>
    <w:rsid w:val="00F11794"/>
    <w:rsid w:val="00F25278"/>
    <w:rsid w:val="00F33D51"/>
    <w:rsid w:val="00F35896"/>
    <w:rsid w:val="00F50684"/>
    <w:rsid w:val="00F62D34"/>
    <w:rsid w:val="00F667B4"/>
    <w:rsid w:val="00F673FD"/>
    <w:rsid w:val="00F7301E"/>
    <w:rsid w:val="00F86722"/>
    <w:rsid w:val="00F92E24"/>
    <w:rsid w:val="00FA2146"/>
    <w:rsid w:val="00FA23FD"/>
    <w:rsid w:val="00FB6634"/>
    <w:rsid w:val="00FC1E96"/>
    <w:rsid w:val="00FC67A0"/>
    <w:rsid w:val="00FD610F"/>
    <w:rsid w:val="00FE29AE"/>
    <w:rsid w:val="00FF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29B4-B4CA-4709-B080-05307439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F5558"/>
    <w:pPr>
      <w:ind w:left="72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51A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758DA"/>
    <w:rPr>
      <w:color w:val="808080"/>
    </w:rPr>
  </w:style>
  <w:style w:type="paragraph" w:styleId="BalloonText">
    <w:name w:val="Balloon Text"/>
    <w:basedOn w:val="Normal"/>
    <w:link w:val="BalloonTextChar"/>
    <w:rsid w:val="00475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al\Documents\Visual%20Studio%202015\Projects\ZahiraSIS\ZahiraSIS\Templates\STUDENT%20ARREARS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ARREARS LETTER</Template>
  <TotalTime>31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Dialog Telekom PLC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bilal.abdulkany@gmail.com</dc:creator>
  <cp:keywords/>
  <cp:lastModifiedBy>bilal.abdulkany@gmail.com</cp:lastModifiedBy>
  <cp:revision>2</cp:revision>
  <cp:lastPrinted>2016-03-23T02:29:00Z</cp:lastPrinted>
  <dcterms:created xsi:type="dcterms:W3CDTF">2017-07-19T16:25:00Z</dcterms:created>
  <dcterms:modified xsi:type="dcterms:W3CDTF">2017-07-19T16:57:00Z</dcterms:modified>
</cp:coreProperties>
</file>